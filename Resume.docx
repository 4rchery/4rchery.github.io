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B6503" w14:textId="5E32B954" w:rsidR="00A839BE" w:rsidRDefault="00E5183E" w:rsidP="00355D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5EAD7279" wp14:editId="72D0ABB1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E5C2B4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927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4056"/>
        <w:gridCol w:w="7438"/>
      </w:tblGrid>
      <w:tr w:rsidR="00A839BE" w:rsidRPr="00320ECB" w14:paraId="3CB9CC41" w14:textId="77777777" w:rsidTr="00C734CD">
        <w:trPr>
          <w:trHeight w:val="2711"/>
          <w:jc w:val="center"/>
        </w:trPr>
        <w:tc>
          <w:tcPr>
            <w:tcW w:w="4056" w:type="dxa"/>
            <w:shd w:val="clear" w:color="auto" w:fill="auto"/>
            <w:tcMar>
              <w:left w:w="634" w:type="dxa"/>
            </w:tcMar>
            <w:vAlign w:val="center"/>
          </w:tcPr>
          <w:p w14:paraId="409F07AB" w14:textId="5AFCB05E" w:rsidR="00A839BE" w:rsidRPr="00772C66" w:rsidRDefault="003135BC" w:rsidP="00E5183E">
            <w:pPr>
              <w:pStyle w:val="ProfilePicture"/>
              <w:rPr>
                <w:lang w:val="en-US"/>
              </w:rPr>
            </w:pPr>
            <w:r>
              <w:drawing>
                <wp:anchor distT="0" distB="0" distL="114300" distR="114300" simplePos="0" relativeHeight="251693056" behindDoc="0" locked="0" layoutInCell="1" allowOverlap="1" wp14:anchorId="68E644FB" wp14:editId="308C711F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458470</wp:posOffset>
                  </wp:positionV>
                  <wp:extent cx="1559560" cy="1583055"/>
                  <wp:effectExtent l="76200" t="76200" r="135890" b="131445"/>
                  <wp:wrapNone/>
                  <wp:docPr id="830907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907257" name="Picture 83090725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560" cy="15830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37" w:type="dxa"/>
            <w:shd w:val="clear" w:color="auto" w:fill="auto"/>
          </w:tcPr>
          <w:p w14:paraId="2FF61452" w14:textId="70677A6B" w:rsidR="00A839BE" w:rsidRPr="00DA2FEC" w:rsidRDefault="00597EA2" w:rsidP="00A92A90">
            <w:pPr>
              <w:pStyle w:val="Title"/>
              <w:rPr>
                <w:rFonts w:ascii="Arial" w:hAnsi="Arial" w:cs="Arial"/>
                <w:sz w:val="44"/>
                <w:szCs w:val="44"/>
              </w:rPr>
            </w:pPr>
            <w:r w:rsidRPr="00DA2FEC">
              <w:rPr>
                <w:rFonts w:ascii="Arial" w:hAnsi="Arial" w:cs="Arial"/>
                <w:sz w:val="44"/>
                <w:szCs w:val="44"/>
              </w:rPr>
              <w:t>Arch IVan p.</w:t>
            </w:r>
          </w:p>
          <w:p w14:paraId="0E766888" w14:textId="2E4F2464" w:rsidR="00A839BE" w:rsidRPr="00DA2FEC" w:rsidRDefault="00597EA2" w:rsidP="00437FAC">
            <w:pPr>
              <w:pStyle w:val="Subtitle"/>
              <w:rPr>
                <w:rFonts w:ascii="Arial" w:hAnsi="Arial" w:cs="Arial"/>
                <w:sz w:val="44"/>
                <w:szCs w:val="44"/>
              </w:rPr>
            </w:pPr>
            <w:r w:rsidRPr="00DA2FEC">
              <w:rPr>
                <w:rFonts w:ascii="Arial" w:hAnsi="Arial" w:cs="Arial"/>
                <w:sz w:val="44"/>
                <w:szCs w:val="44"/>
              </w:rPr>
              <w:t>Viola</w:t>
            </w:r>
          </w:p>
          <w:p w14:paraId="6F94DB9B" w14:textId="77777777" w:rsidR="00E5183E" w:rsidRPr="00DA2FEC" w:rsidRDefault="00E5183E" w:rsidP="00E5183E">
            <w:pPr>
              <w:spacing w:line="264" w:lineRule="auto"/>
              <w:rPr>
                <w:rFonts w:ascii="Arial" w:hAnsi="Arial" w:cs="Arial"/>
                <w:sz w:val="44"/>
                <w:szCs w:val="44"/>
              </w:rPr>
            </w:pPr>
            <w:r w:rsidRPr="00DA2FEC">
              <w:rPr>
                <w:rFonts w:ascii="Arial" w:hAnsi="Arial" w:cs="Arial"/>
                <w:noProof/>
                <w:sz w:val="44"/>
                <w:szCs w:val="44"/>
                <w:lang w:eastAsia="en-AU"/>
              </w:rPr>
              <mc:AlternateContent>
                <mc:Choice Requires="wps">
                  <w:drawing>
                    <wp:inline distT="0" distB="0" distL="0" distR="0" wp14:anchorId="2FFD6A7C" wp14:editId="27EAE92C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598BAE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B9BDF9" w14:textId="4D300721" w:rsidR="00A839BE" w:rsidRPr="00597EA2" w:rsidRDefault="00597EA2" w:rsidP="00446C78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DA2FEC">
              <w:rPr>
                <w:rFonts w:ascii="Arial" w:hAnsi="Arial" w:cs="Arial"/>
                <w:sz w:val="44"/>
                <w:szCs w:val="44"/>
              </w:rPr>
              <w:t>SeLf – Proclaimed Programmer</w:t>
            </w:r>
          </w:p>
        </w:tc>
      </w:tr>
      <w:tr w:rsidR="00A839BE" w:rsidRPr="003135BC" w14:paraId="1D60CF03" w14:textId="77777777" w:rsidTr="00C734CD">
        <w:trPr>
          <w:trHeight w:val="5469"/>
          <w:jc w:val="center"/>
        </w:trPr>
        <w:tc>
          <w:tcPr>
            <w:tcW w:w="4056" w:type="dxa"/>
            <w:shd w:val="clear" w:color="auto" w:fill="auto"/>
          </w:tcPr>
          <w:p w14:paraId="3EDDA870" w14:textId="77777777" w:rsidR="00A839BE" w:rsidRPr="003135BC" w:rsidRDefault="00000000" w:rsidP="00154F17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77034809"/>
                <w:placeholder>
                  <w:docPart w:val="0952D7F18E7C4976A27BAB07D67C2406"/>
                </w:placeholder>
                <w:temporary/>
                <w:showingPlcHdr/>
                <w15:appearance w15:val="hidden"/>
              </w:sdtPr>
              <w:sdtContent>
                <w:r w:rsidR="00446C78" w:rsidRPr="003135BC">
                  <w:rPr>
                    <w:rFonts w:ascii="Arial" w:hAnsi="Arial" w:cs="Arial"/>
                    <w:sz w:val="20"/>
                    <w:szCs w:val="20"/>
                  </w:rPr>
                  <w:t>CONTACT</w:t>
                </w:r>
              </w:sdtContent>
            </w:sdt>
          </w:p>
          <w:p w14:paraId="5893ADD2" w14:textId="0471481F" w:rsidR="00A839BE" w:rsidRPr="003135BC" w:rsidRDefault="00A839BE" w:rsidP="00E5183E">
            <w:pP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Cs w:val="20"/>
              </w:rPr>
            </w:pPr>
          </w:p>
          <w:p w14:paraId="6FA177DE" w14:textId="32D50705" w:rsidR="00A839BE" w:rsidRPr="003135BC" w:rsidRDefault="003135BC" w:rsidP="009E2041">
            <w:pPr>
              <w:rPr>
                <w:rFonts w:ascii="Arial" w:hAnsi="Arial" w:cs="Arial"/>
                <w:color w:val="auto"/>
                <w:szCs w:val="20"/>
              </w:rPr>
            </w:pPr>
            <w:r w:rsidRPr="003135BC">
              <w:rPr>
                <w:rFonts w:ascii="Arial" w:hAnsi="Arial" w:cs="Arial"/>
                <w:color w:val="auto"/>
                <w:szCs w:val="20"/>
              </w:rPr>
              <w:t>Lynville Block 6 Lot 13</w:t>
            </w:r>
          </w:p>
          <w:p w14:paraId="5B5CBCA9" w14:textId="2E040FDD" w:rsidR="003135BC" w:rsidRPr="003135BC" w:rsidRDefault="003135BC" w:rsidP="009E2041">
            <w:pPr>
              <w:rPr>
                <w:rFonts w:ascii="Arial" w:hAnsi="Arial" w:cs="Arial"/>
                <w:color w:val="auto"/>
                <w:szCs w:val="20"/>
              </w:rPr>
            </w:pPr>
            <w:r w:rsidRPr="003135BC">
              <w:rPr>
                <w:rFonts w:ascii="Arial" w:hAnsi="Arial" w:cs="Arial"/>
                <w:color w:val="auto"/>
                <w:szCs w:val="20"/>
              </w:rPr>
              <w:t>Alaminos, Laguna 4001</w:t>
            </w:r>
          </w:p>
          <w:p w14:paraId="1B314655" w14:textId="7F77CB5F" w:rsidR="003135BC" w:rsidRPr="003135BC" w:rsidRDefault="003135BC" w:rsidP="009E2041">
            <w:pPr>
              <w:rPr>
                <w:rFonts w:ascii="Arial" w:hAnsi="Arial" w:cs="Arial"/>
                <w:color w:val="auto"/>
                <w:szCs w:val="20"/>
              </w:rPr>
            </w:pPr>
            <w:r w:rsidRPr="003135BC">
              <w:rPr>
                <w:rFonts w:ascii="Arial" w:hAnsi="Arial" w:cs="Arial"/>
                <w:color w:val="auto"/>
                <w:szCs w:val="20"/>
              </w:rPr>
              <w:t>#09954026014</w:t>
            </w:r>
          </w:p>
          <w:p w14:paraId="7ADF61D8" w14:textId="6C9B9F31" w:rsidR="003135BC" w:rsidRPr="003135BC" w:rsidRDefault="003135BC" w:rsidP="009E2041">
            <w:pPr>
              <w:rPr>
                <w:rFonts w:ascii="Arial" w:hAnsi="Arial" w:cs="Arial"/>
                <w:color w:val="auto"/>
                <w:szCs w:val="20"/>
              </w:rPr>
            </w:pPr>
            <w:r w:rsidRPr="003135BC">
              <w:rPr>
                <w:rFonts w:ascii="Arial" w:hAnsi="Arial" w:cs="Arial"/>
                <w:color w:val="auto"/>
                <w:szCs w:val="20"/>
              </w:rPr>
              <w:t>Phsub2019@gmail.com</w:t>
            </w:r>
          </w:p>
          <w:p w14:paraId="2080663A" w14:textId="77777777" w:rsidR="00D84359" w:rsidRPr="003135BC" w:rsidRDefault="00D84359" w:rsidP="00824394">
            <w:pPr>
              <w:spacing w:before="100"/>
              <w:rPr>
                <w:rFonts w:ascii="Arial" w:hAnsi="Arial" w:cs="Arial"/>
                <w:szCs w:val="20"/>
              </w:rPr>
            </w:pPr>
            <w:r w:rsidRPr="003135BC">
              <w:rPr>
                <w:rFonts w:ascii="Arial" w:hAnsi="Arial" w:cs="Arial"/>
                <w:noProof/>
                <w:szCs w:val="20"/>
                <w:lang w:eastAsia="en-AU"/>
              </w:rPr>
              <mc:AlternateContent>
                <mc:Choice Requires="wps">
                  <w:drawing>
                    <wp:inline distT="0" distB="0" distL="0" distR="0" wp14:anchorId="79FFF374" wp14:editId="6B2BAB5D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0819C0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8DE8C2B" w14:textId="77777777" w:rsidR="00A839BE" w:rsidRPr="003135BC" w:rsidRDefault="00A839BE" w:rsidP="009E2041">
            <w:pPr>
              <w:rPr>
                <w:rFonts w:ascii="Arial" w:hAnsi="Arial" w:cs="Arial"/>
                <w:szCs w:val="20"/>
              </w:rPr>
            </w:pPr>
          </w:p>
          <w:p w14:paraId="0CB44A4E" w14:textId="77777777" w:rsidR="00D84359" w:rsidRPr="003135BC" w:rsidRDefault="00000000" w:rsidP="00D84359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69962737"/>
                <w:placeholder>
                  <w:docPart w:val="8362F5ED063F4BEE88128E9D2748087C"/>
                </w:placeholder>
                <w:temporary/>
                <w:showingPlcHdr/>
                <w15:appearance w15:val="hidden"/>
              </w:sdtPr>
              <w:sdtContent>
                <w:r w:rsidR="00D84359" w:rsidRPr="003135BC">
                  <w:rPr>
                    <w:rFonts w:ascii="Arial" w:hAnsi="Arial" w:cs="Arial"/>
                    <w:sz w:val="20"/>
                    <w:szCs w:val="20"/>
                  </w:rPr>
                  <w:t>Communication</w:t>
                </w:r>
              </w:sdtContent>
            </w:sdt>
          </w:p>
          <w:p w14:paraId="7B934F66" w14:textId="35C5AEED" w:rsidR="00D84359" w:rsidRPr="003135BC" w:rsidRDefault="003135BC" w:rsidP="00D84359">
            <w:pP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Cs w:val="20"/>
              </w:rPr>
            </w:pPr>
            <w:r w:rsidRPr="003135BC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Cs w:val="20"/>
              </w:rPr>
              <w:t xml:space="preserve">I have received several awards for my outstanding communication skills during my </w:t>
            </w:r>
            <w:r w:rsidRPr="003135BC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Cs w:val="20"/>
              </w:rPr>
              <w:t>high school</w:t>
            </w:r>
            <w:r w:rsidRPr="003135BC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Cs w:val="20"/>
              </w:rPr>
              <w:t xml:space="preserve"> years and senior - </w:t>
            </w:r>
            <w:r w:rsidRPr="003135BC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Cs w:val="20"/>
              </w:rPr>
              <w:t>high school.</w:t>
            </w:r>
          </w:p>
          <w:p w14:paraId="5D59FDAE" w14:textId="77777777" w:rsidR="00D84359" w:rsidRPr="003135BC" w:rsidRDefault="00D84359" w:rsidP="00D84359">
            <w:pPr>
              <w:rPr>
                <w:rFonts w:ascii="Arial" w:hAnsi="Arial" w:cs="Arial"/>
                <w:szCs w:val="20"/>
              </w:rPr>
            </w:pPr>
          </w:p>
          <w:p w14:paraId="6065DF57" w14:textId="77777777" w:rsidR="00824394" w:rsidRPr="003135BC" w:rsidRDefault="00824394" w:rsidP="00824394">
            <w:pPr>
              <w:spacing w:before="100"/>
              <w:rPr>
                <w:rFonts w:ascii="Arial" w:hAnsi="Arial" w:cs="Arial"/>
                <w:szCs w:val="20"/>
              </w:rPr>
            </w:pPr>
            <w:r w:rsidRPr="003135BC">
              <w:rPr>
                <w:rFonts w:ascii="Arial" w:hAnsi="Arial" w:cs="Arial"/>
                <w:noProof/>
                <w:szCs w:val="20"/>
                <w:lang w:eastAsia="en-AU"/>
              </w:rPr>
              <mc:AlternateContent>
                <mc:Choice Requires="wps">
                  <w:drawing>
                    <wp:inline distT="0" distB="0" distL="0" distR="0" wp14:anchorId="055A034D" wp14:editId="693D65D4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5E2886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F35F25C" w14:textId="77777777" w:rsidR="00D84359" w:rsidRPr="003135BC" w:rsidRDefault="00D84359" w:rsidP="00D84359">
            <w:pPr>
              <w:rPr>
                <w:rFonts w:ascii="Arial" w:hAnsi="Arial" w:cs="Arial"/>
                <w:szCs w:val="20"/>
              </w:rPr>
            </w:pPr>
          </w:p>
          <w:p w14:paraId="139F8087" w14:textId="77777777" w:rsidR="00D84359" w:rsidRPr="003135BC" w:rsidRDefault="00000000" w:rsidP="00D84359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80506815"/>
                <w:placeholder>
                  <w:docPart w:val="7356BF96253C447D98729A502B030EC2"/>
                </w:placeholder>
                <w:temporary/>
                <w:showingPlcHdr/>
                <w15:appearance w15:val="hidden"/>
              </w:sdtPr>
              <w:sdtContent>
                <w:r w:rsidR="00D84359" w:rsidRPr="003135BC">
                  <w:rPr>
                    <w:rFonts w:ascii="Arial" w:hAnsi="Arial" w:cs="Arial"/>
                    <w:sz w:val="20"/>
                    <w:szCs w:val="20"/>
                  </w:rPr>
                  <w:t>Leadership</w:t>
                </w:r>
              </w:sdtContent>
            </w:sdt>
          </w:p>
          <w:p w14:paraId="69126AFF" w14:textId="43E63CE3" w:rsidR="00D84359" w:rsidRPr="003135BC" w:rsidRDefault="003135BC" w:rsidP="003135BC">
            <w:pPr>
              <w:rPr>
                <w:rFonts w:ascii="Arial" w:hAnsi="Arial" w:cs="Arial"/>
                <w:szCs w:val="20"/>
              </w:rPr>
            </w:pPr>
            <w:r w:rsidRPr="003135BC">
              <w:rPr>
                <w:rFonts w:ascii="Arial" w:hAnsi="Arial" w:cs="Arial"/>
                <w:szCs w:val="20"/>
              </w:rPr>
              <w:t>I have received recognitions for my excellent leadership during every team building I attended.</w:t>
            </w:r>
          </w:p>
        </w:tc>
        <w:tc>
          <w:tcPr>
            <w:tcW w:w="7437" w:type="dxa"/>
            <w:shd w:val="clear" w:color="auto" w:fill="auto"/>
          </w:tcPr>
          <w:p w14:paraId="029F9C12" w14:textId="77777777" w:rsidR="00D84359" w:rsidRPr="003135BC" w:rsidRDefault="00000000" w:rsidP="00D84359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89679475"/>
                <w:placeholder>
                  <w:docPart w:val="DA645368938D45C5AE00665A1F6D8B8B"/>
                </w:placeholder>
                <w:temporary/>
                <w:showingPlcHdr/>
                <w15:appearance w15:val="hidden"/>
              </w:sdtPr>
              <w:sdtContent>
                <w:r w:rsidR="0007266C" w:rsidRPr="003135BC">
                  <w:rPr>
                    <w:rFonts w:ascii="Arial" w:hAnsi="Arial" w:cs="Arial"/>
                    <w:sz w:val="20"/>
                    <w:szCs w:val="20"/>
                  </w:rPr>
                  <w:t>Education</w:t>
                </w:r>
              </w:sdtContent>
            </w:sdt>
          </w:p>
          <w:p w14:paraId="40331370" w14:textId="05E64211" w:rsidR="00D84359" w:rsidRPr="003135BC" w:rsidRDefault="003135BC" w:rsidP="00D84359">
            <w:pPr>
              <w:pStyle w:val="Heading3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PLSP Colleges | San Pablo, Laguna</w:t>
            </w:r>
            <w:r w:rsidR="00D84359" w:rsidRPr="003135BC">
              <w:rPr>
                <w:rFonts w:ascii="Arial" w:hAnsi="Arial" w:cs="Arial"/>
                <w:szCs w:val="20"/>
              </w:rPr>
              <w:t xml:space="preserve"> </w:t>
            </w:r>
          </w:p>
          <w:p w14:paraId="027D92AD" w14:textId="4D7C164A" w:rsidR="00D84359" w:rsidRPr="003135BC" w:rsidRDefault="001271CC" w:rsidP="00E5183E">
            <w:pPr>
              <w:pStyle w:val="Experienc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  <w:r w:rsidRPr="001271CC">
              <w:rPr>
                <w:rFonts w:ascii="Arial" w:hAnsi="Arial" w:cs="Arial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Cs w:val="20"/>
              </w:rPr>
              <w:t xml:space="preserve"> Year in </w:t>
            </w:r>
            <w:r w:rsidR="00DA2FEC" w:rsidRPr="00DA2FEC">
              <w:rPr>
                <w:rFonts w:ascii="Arial" w:hAnsi="Arial" w:cs="Arial"/>
                <w:szCs w:val="20"/>
              </w:rPr>
              <w:t>Bachelors of Science in Information Technology</w:t>
            </w:r>
          </w:p>
          <w:p w14:paraId="48A821D4" w14:textId="148F27E3" w:rsidR="00824394" w:rsidRPr="00DA2FEC" w:rsidRDefault="00DA2FEC" w:rsidP="00824394">
            <w:pPr>
              <w:rPr>
                <w:rFonts w:ascii="Arial" w:hAnsi="Arial" w:cs="Arial"/>
                <w:szCs w:val="20"/>
                <w:lang w:val="en-PH"/>
              </w:rPr>
            </w:pPr>
            <w:r w:rsidRPr="00DA2FEC">
              <w:rPr>
                <w:rFonts w:ascii="Arial" w:hAnsi="Arial" w:cs="Arial"/>
                <w:szCs w:val="20"/>
                <w:lang w:val="en-PH"/>
              </w:rPr>
              <w:t xml:space="preserve">Relevant Coursework: C#, C, C++, Java, JavaScript, Python, </w:t>
            </w:r>
            <w:r>
              <w:rPr>
                <w:rFonts w:ascii="Arial" w:hAnsi="Arial" w:cs="Arial"/>
                <w:szCs w:val="20"/>
                <w:lang w:val="en-PH"/>
              </w:rPr>
              <w:t>HTML, Data Integration, Data Analyst, and Database Management.</w:t>
            </w:r>
          </w:p>
          <w:p w14:paraId="7526AF68" w14:textId="77777777" w:rsidR="0007266C" w:rsidRPr="003135BC" w:rsidRDefault="0007266C" w:rsidP="00D84359">
            <w:pPr>
              <w:rPr>
                <w:rFonts w:ascii="Arial" w:hAnsi="Arial" w:cs="Arial"/>
                <w:szCs w:val="20"/>
              </w:rPr>
            </w:pPr>
            <w:r w:rsidRPr="003135BC">
              <w:rPr>
                <w:rFonts w:ascii="Arial" w:hAnsi="Arial" w:cs="Arial"/>
                <w:noProof/>
                <w:szCs w:val="20"/>
                <w:lang w:eastAsia="en-AU"/>
              </w:rPr>
              <mc:AlternateContent>
                <mc:Choice Requires="wps">
                  <w:drawing>
                    <wp:inline distT="0" distB="0" distL="0" distR="0" wp14:anchorId="73787371" wp14:editId="6EF1B8CC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12FE70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243079" w14:textId="77777777" w:rsidR="0007266C" w:rsidRPr="003135BC" w:rsidRDefault="0007266C" w:rsidP="00D84359">
            <w:pPr>
              <w:rPr>
                <w:rFonts w:ascii="Arial" w:hAnsi="Arial" w:cs="Arial"/>
                <w:szCs w:val="20"/>
              </w:rPr>
            </w:pPr>
          </w:p>
          <w:p w14:paraId="4F64905C" w14:textId="77777777" w:rsidR="0007266C" w:rsidRPr="003135BC" w:rsidRDefault="00000000" w:rsidP="0007266C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57180393"/>
                <w:placeholder>
                  <w:docPart w:val="A16DF5E7A85D4CE29D96B74D2415B79B"/>
                </w:placeholder>
                <w:temporary/>
                <w:showingPlcHdr/>
                <w15:appearance w15:val="hidden"/>
              </w:sdtPr>
              <w:sdtContent>
                <w:r w:rsidR="0007266C" w:rsidRPr="003135BC">
                  <w:rPr>
                    <w:rFonts w:ascii="Arial" w:hAnsi="Arial" w:cs="Arial"/>
                    <w:sz w:val="20"/>
                    <w:szCs w:val="20"/>
                  </w:rPr>
                  <w:t>Experience</w:t>
                </w:r>
              </w:sdtContent>
            </w:sdt>
          </w:p>
          <w:p w14:paraId="600303AB" w14:textId="6B92F268" w:rsidR="0007266C" w:rsidRPr="00DA2FEC" w:rsidRDefault="00DA2FEC" w:rsidP="00DA2FEC">
            <w:pPr>
              <w:pStyle w:val="Heading3"/>
              <w:rPr>
                <w:rFonts w:ascii="Arial" w:hAnsi="Arial" w:cs="Arial"/>
                <w:i/>
                <w:iCs/>
                <w:szCs w:val="20"/>
              </w:rPr>
            </w:pPr>
            <w:r w:rsidRPr="00DA2FEC">
              <w:rPr>
                <w:rFonts w:ascii="Arial" w:hAnsi="Arial" w:cs="Arial"/>
                <w:i/>
                <w:iCs/>
                <w:szCs w:val="20"/>
              </w:rPr>
              <w:t>June 23, 2023 – October 19, 2023</w:t>
            </w:r>
          </w:p>
          <w:p w14:paraId="6EB0A6B0" w14:textId="349422FF" w:rsidR="0007266C" w:rsidRPr="00DA2FEC" w:rsidRDefault="00DA2FEC" w:rsidP="00DA2FEC">
            <w:pPr>
              <w:pStyle w:val="Experience"/>
              <w:rPr>
                <w:rFonts w:ascii="Arial" w:hAnsi="Arial" w:cs="Arial"/>
                <w:b/>
                <w:bCs/>
                <w:i/>
                <w:iCs/>
                <w:szCs w:val="20"/>
              </w:rPr>
            </w:pPr>
            <w:r w:rsidRPr="00DA2FEC">
              <w:rPr>
                <w:rFonts w:ascii="Arial" w:hAnsi="Arial" w:cs="Arial"/>
                <w:b/>
                <w:bCs/>
                <w:i/>
                <w:iCs/>
                <w:szCs w:val="20"/>
              </w:rPr>
              <w:t>Programmer | Video Games | Roblox</w:t>
            </w:r>
          </w:p>
          <w:p w14:paraId="09F7998A" w14:textId="28D5BFF3" w:rsidR="0007266C" w:rsidRPr="00DA2FEC" w:rsidRDefault="00DA2FEC" w:rsidP="00DA2FEC">
            <w:pPr>
              <w:pStyle w:val="Heading3"/>
              <w:rPr>
                <w:rFonts w:ascii="Arial" w:hAnsi="Arial" w:cs="Arial"/>
                <w:i/>
                <w:iCs/>
                <w:szCs w:val="20"/>
              </w:rPr>
            </w:pPr>
            <w:r w:rsidRPr="00DA2FEC">
              <w:rPr>
                <w:rFonts w:ascii="Arial" w:hAnsi="Arial" w:cs="Arial"/>
                <w:i/>
                <w:iCs/>
                <w:szCs w:val="20"/>
              </w:rPr>
              <w:t>October 19, 2023 – December 25, 2023</w:t>
            </w:r>
          </w:p>
          <w:p w14:paraId="7AC9F050" w14:textId="7287F1F4" w:rsidR="0007266C" w:rsidRPr="00DA2FEC" w:rsidRDefault="00DA2FEC" w:rsidP="00DA2FEC">
            <w:pPr>
              <w:pStyle w:val="Experience"/>
              <w:rPr>
                <w:rFonts w:ascii="Arial" w:hAnsi="Arial" w:cs="Arial"/>
                <w:b/>
                <w:bCs/>
                <w:i/>
                <w:iCs/>
                <w:szCs w:val="20"/>
              </w:rPr>
            </w:pPr>
            <w:r w:rsidRPr="00DA2FEC">
              <w:rPr>
                <w:rFonts w:ascii="Arial" w:hAnsi="Arial" w:cs="Arial"/>
                <w:b/>
                <w:bCs/>
                <w:i/>
                <w:iCs/>
                <w:szCs w:val="20"/>
              </w:rPr>
              <w:t>Web Developer | Full – Stack | Freelance</w:t>
            </w:r>
          </w:p>
          <w:p w14:paraId="30151B35" w14:textId="735E8171" w:rsidR="0007266C" w:rsidRPr="00DA2FEC" w:rsidRDefault="00DA2FEC" w:rsidP="00DA2FEC">
            <w:pPr>
              <w:pStyle w:val="Heading3"/>
              <w:rPr>
                <w:rFonts w:ascii="Arial" w:hAnsi="Arial" w:cs="Arial"/>
                <w:i/>
                <w:iCs/>
                <w:szCs w:val="20"/>
              </w:rPr>
            </w:pPr>
            <w:r w:rsidRPr="00DA2FEC">
              <w:rPr>
                <w:rFonts w:ascii="Arial" w:hAnsi="Arial" w:cs="Arial"/>
                <w:i/>
                <w:iCs/>
                <w:szCs w:val="20"/>
              </w:rPr>
              <w:t>December 26, 2023 – January 6, 2024</w:t>
            </w:r>
          </w:p>
          <w:p w14:paraId="1BF7EA9D" w14:textId="0D3315FA" w:rsidR="00DA2FEC" w:rsidRDefault="00DA2FEC" w:rsidP="00DA2FEC">
            <w:pPr>
              <w:pStyle w:val="Experience"/>
              <w:rPr>
                <w:rFonts w:ascii="Arial" w:hAnsi="Arial" w:cs="Arial"/>
                <w:b/>
                <w:bCs/>
                <w:i/>
                <w:iCs/>
                <w:szCs w:val="20"/>
              </w:rPr>
            </w:pPr>
            <w:r w:rsidRPr="00DA2FEC">
              <w:rPr>
                <w:rFonts w:ascii="Arial" w:hAnsi="Arial" w:cs="Arial"/>
                <w:b/>
                <w:bCs/>
                <w:i/>
                <w:iCs/>
                <w:szCs w:val="20"/>
              </w:rPr>
              <w:t>Cyber Security | Information Security | Freelance</w:t>
            </w:r>
          </w:p>
          <w:p w14:paraId="765D8754" w14:textId="77777777" w:rsidR="00DA2FEC" w:rsidRDefault="00DA2FEC" w:rsidP="00DA2FEC">
            <w:pPr>
              <w:pStyle w:val="Experienc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January 6, 2024 – March 21, 2025</w:t>
            </w:r>
          </w:p>
          <w:p w14:paraId="3BEF9CCE" w14:textId="702DC8BC" w:rsidR="00DA2FEC" w:rsidRPr="00DA2FEC" w:rsidRDefault="00DA2FEC" w:rsidP="00DA2FEC">
            <w:pPr>
              <w:pStyle w:val="Experienc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College Student | BSIT | PLSP</w:t>
            </w:r>
          </w:p>
          <w:p w14:paraId="12B590D9" w14:textId="0C405EB6" w:rsidR="0007266C" w:rsidRPr="001271CC" w:rsidRDefault="00DA2FEC" w:rsidP="00D84359">
            <w:pPr>
              <w:rPr>
                <w:rFonts w:ascii="Arial" w:hAnsi="Arial" w:cs="Arial"/>
                <w:b/>
                <w:bCs/>
                <w:i/>
                <w:iCs/>
                <w:szCs w:val="20"/>
              </w:rPr>
            </w:pPr>
            <w:r w:rsidRPr="001271CC">
              <w:rPr>
                <w:rFonts w:ascii="Arial" w:hAnsi="Arial" w:cs="Arial"/>
                <w:b/>
                <w:bCs/>
                <w:i/>
                <w:iCs/>
                <w:szCs w:val="20"/>
              </w:rPr>
              <w:t>I've been honing my skills in these areas and I'm excited to see what I can achieve</w:t>
            </w:r>
            <w:r w:rsidR="00C734CD">
              <w:rPr>
                <w:rFonts w:ascii="Arial" w:hAnsi="Arial" w:cs="Arial"/>
                <w:b/>
                <w:bCs/>
                <w:i/>
                <w:iCs/>
                <w:szCs w:val="20"/>
              </w:rPr>
              <w:t>!</w:t>
            </w:r>
          </w:p>
          <w:p w14:paraId="5A827FB1" w14:textId="77777777" w:rsidR="0007266C" w:rsidRPr="003135BC" w:rsidRDefault="0007266C" w:rsidP="00D84359">
            <w:pPr>
              <w:rPr>
                <w:rFonts w:ascii="Arial" w:hAnsi="Arial" w:cs="Arial"/>
                <w:szCs w:val="20"/>
              </w:rPr>
            </w:pPr>
            <w:r w:rsidRPr="003135BC">
              <w:rPr>
                <w:rFonts w:ascii="Arial" w:hAnsi="Arial" w:cs="Arial"/>
                <w:noProof/>
                <w:szCs w:val="20"/>
                <w:lang w:eastAsia="en-AU"/>
              </w:rPr>
              <mc:AlternateContent>
                <mc:Choice Requires="wps">
                  <w:drawing>
                    <wp:inline distT="0" distB="0" distL="0" distR="0" wp14:anchorId="4A4B68F6" wp14:editId="4A069323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9F7D97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69963F" w14:textId="77777777" w:rsidR="0007266C" w:rsidRPr="003135BC" w:rsidRDefault="0007266C" w:rsidP="0007266C">
            <w:pPr>
              <w:rPr>
                <w:rFonts w:ascii="Arial" w:hAnsi="Arial" w:cs="Arial"/>
                <w:szCs w:val="20"/>
              </w:rPr>
            </w:pPr>
          </w:p>
          <w:p w14:paraId="7BDAC75B" w14:textId="77777777" w:rsidR="00DA2FEC" w:rsidRDefault="00DA2FEC" w:rsidP="0007266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SKILLS</w:t>
            </w:r>
          </w:p>
          <w:p w14:paraId="3E28FFC6" w14:textId="77777777" w:rsidR="00DA2FEC" w:rsidRPr="00DA2FEC" w:rsidRDefault="00DA2FEC" w:rsidP="0007266C">
            <w:pPr>
              <w:rPr>
                <w:rFonts w:ascii="Arial" w:hAnsi="Arial" w:cs="Arial"/>
                <w:b/>
                <w:bCs/>
                <w:szCs w:val="20"/>
              </w:rPr>
            </w:pPr>
          </w:p>
          <w:p w14:paraId="78FE3D42" w14:textId="4E1C05B8" w:rsidR="00DA2FEC" w:rsidRPr="00DA2FEC" w:rsidRDefault="00DA2FEC" w:rsidP="00DA2FEC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Cs w:val="20"/>
                <w:lang w:val="en-PH"/>
              </w:rPr>
            </w:pPr>
            <w:r w:rsidRPr="00DA2FEC">
              <w:rPr>
                <w:rFonts w:ascii="Arial" w:hAnsi="Arial" w:cs="Arial"/>
                <w:b/>
                <w:bCs/>
                <w:i/>
                <w:iCs/>
                <w:szCs w:val="20"/>
                <w:lang w:val="en-PH"/>
              </w:rPr>
              <w:t>Programmer</w:t>
            </w:r>
            <w:r w:rsidRPr="00DA2FEC">
              <w:rPr>
                <w:rFonts w:ascii="Arial" w:hAnsi="Arial" w:cs="Arial"/>
                <w:i/>
                <w:iCs/>
                <w:szCs w:val="20"/>
                <w:lang w:val="en-PH"/>
              </w:rPr>
              <w:t>: </w:t>
            </w:r>
            <w:r>
              <w:rPr>
                <w:rFonts w:ascii="Arial" w:hAnsi="Arial" w:cs="Arial"/>
                <w:i/>
                <w:iCs/>
                <w:szCs w:val="20"/>
                <w:lang w:val="en-PH"/>
              </w:rPr>
              <w:t>I’m</w:t>
            </w:r>
            <w:r w:rsidRPr="00DA2FEC">
              <w:rPr>
                <w:rFonts w:ascii="Arial" w:hAnsi="Arial" w:cs="Arial"/>
                <w:i/>
                <w:iCs/>
                <w:szCs w:val="20"/>
                <w:lang w:val="en-PH"/>
              </w:rPr>
              <w:t xml:space="preserve"> a problem-solver who can write code in multiple languages, understand data structures, and debug effectively.</w:t>
            </w:r>
          </w:p>
          <w:p w14:paraId="0D00599A" w14:textId="7783E20C" w:rsidR="00DA2FEC" w:rsidRPr="00DA2FEC" w:rsidRDefault="00DA2FEC" w:rsidP="00DA2FEC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Cs w:val="20"/>
                <w:lang w:val="en-PH"/>
              </w:rPr>
            </w:pPr>
            <w:r w:rsidRPr="00DA2FEC">
              <w:rPr>
                <w:rFonts w:ascii="Arial" w:hAnsi="Arial" w:cs="Arial"/>
                <w:b/>
                <w:bCs/>
                <w:i/>
                <w:iCs/>
                <w:szCs w:val="20"/>
                <w:lang w:val="en-PH"/>
              </w:rPr>
              <w:t>Web Developer</w:t>
            </w:r>
            <w:r w:rsidRPr="00DA2FEC">
              <w:rPr>
                <w:rFonts w:ascii="Arial" w:hAnsi="Arial" w:cs="Arial"/>
                <w:i/>
                <w:iCs/>
                <w:szCs w:val="20"/>
                <w:lang w:val="en-PH"/>
              </w:rPr>
              <w:t>: </w:t>
            </w:r>
            <w:r w:rsidRPr="00DA2FEC">
              <w:rPr>
                <w:rFonts w:ascii="Arial" w:hAnsi="Arial" w:cs="Arial"/>
                <w:i/>
                <w:iCs/>
                <w:szCs w:val="20"/>
                <w:lang w:val="en-PH"/>
              </w:rPr>
              <w:t>I’m</w:t>
            </w:r>
            <w:r w:rsidRPr="00DA2FEC">
              <w:rPr>
                <w:rFonts w:ascii="Arial" w:hAnsi="Arial" w:cs="Arial"/>
                <w:i/>
                <w:iCs/>
                <w:szCs w:val="20"/>
                <w:lang w:val="en-PH"/>
              </w:rPr>
              <w:t xml:space="preserve"> skilled in front-end and back-end technologies, can build websites, and integrate them with external services.</w:t>
            </w:r>
          </w:p>
          <w:p w14:paraId="2946E64B" w14:textId="1F00EB75" w:rsidR="00DA2FEC" w:rsidRPr="00DA2FEC" w:rsidRDefault="00DA2FEC" w:rsidP="00DA2FEC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Cs w:val="20"/>
                <w:lang w:val="en-PH"/>
              </w:rPr>
            </w:pPr>
            <w:r w:rsidRPr="00DA2FEC">
              <w:rPr>
                <w:rFonts w:ascii="Arial" w:hAnsi="Arial" w:cs="Arial"/>
                <w:b/>
                <w:bCs/>
                <w:i/>
                <w:iCs/>
                <w:szCs w:val="20"/>
                <w:lang w:val="en-PH"/>
              </w:rPr>
              <w:t>Cybersecurity</w:t>
            </w:r>
            <w:r w:rsidRPr="00DA2FEC">
              <w:rPr>
                <w:rFonts w:ascii="Arial" w:hAnsi="Arial" w:cs="Arial"/>
                <w:i/>
                <w:iCs/>
                <w:szCs w:val="20"/>
                <w:lang w:val="en-PH"/>
              </w:rPr>
              <w:t>: </w:t>
            </w:r>
            <w:r w:rsidRPr="00DA2FEC">
              <w:rPr>
                <w:rFonts w:ascii="Arial" w:hAnsi="Arial" w:cs="Arial"/>
                <w:i/>
                <w:iCs/>
                <w:szCs w:val="20"/>
                <w:lang w:val="en-PH"/>
              </w:rPr>
              <w:t>I</w:t>
            </w:r>
            <w:r w:rsidRPr="00DA2FEC">
              <w:rPr>
                <w:rFonts w:ascii="Arial" w:hAnsi="Arial" w:cs="Arial"/>
                <w:i/>
                <w:iCs/>
                <w:szCs w:val="20"/>
                <w:lang w:val="en-PH"/>
              </w:rPr>
              <w:t xml:space="preserve"> understand network security, vulnerability assessment, ethical hacking, and cryptography.</w:t>
            </w:r>
          </w:p>
          <w:p w14:paraId="1244AD5D" w14:textId="78C0D48C" w:rsidR="00DA2FEC" w:rsidRPr="00DA2FEC" w:rsidRDefault="00DA2FEC" w:rsidP="00DA2FEC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Cs w:val="20"/>
                <w:lang w:val="en-PH"/>
              </w:rPr>
            </w:pPr>
            <w:r w:rsidRPr="00DA2FEC">
              <w:rPr>
                <w:rFonts w:ascii="Arial" w:hAnsi="Arial" w:cs="Arial"/>
                <w:b/>
                <w:bCs/>
                <w:i/>
                <w:iCs/>
                <w:szCs w:val="20"/>
                <w:lang w:val="en-PH"/>
              </w:rPr>
              <w:t>College Student</w:t>
            </w:r>
            <w:r w:rsidRPr="00DA2FEC">
              <w:rPr>
                <w:rFonts w:ascii="Arial" w:hAnsi="Arial" w:cs="Arial"/>
                <w:i/>
                <w:iCs/>
                <w:szCs w:val="20"/>
                <w:lang w:val="en-PH"/>
              </w:rPr>
              <w:t>: </w:t>
            </w:r>
            <w:r w:rsidRPr="00DA2FEC">
              <w:rPr>
                <w:rFonts w:ascii="Arial" w:hAnsi="Arial" w:cs="Arial"/>
                <w:i/>
                <w:iCs/>
                <w:szCs w:val="20"/>
                <w:lang w:val="en-PH"/>
              </w:rPr>
              <w:t>I’m</w:t>
            </w:r>
            <w:r w:rsidRPr="00DA2FEC">
              <w:rPr>
                <w:rFonts w:ascii="Arial" w:hAnsi="Arial" w:cs="Arial"/>
                <w:i/>
                <w:iCs/>
                <w:szCs w:val="20"/>
                <w:lang w:val="en-PH"/>
              </w:rPr>
              <w:t xml:space="preserve"> a master of time management, communication, critical thinking, adaptability, and have a passion for learning.</w:t>
            </w:r>
          </w:p>
          <w:p w14:paraId="657D9242" w14:textId="282A37B9" w:rsidR="00DA2FEC" w:rsidRPr="00DA2FEC" w:rsidRDefault="00DA2FEC" w:rsidP="00DA2FEC">
            <w:pPr>
              <w:rPr>
                <w:rFonts w:ascii="Arial" w:hAnsi="Arial" w:cs="Arial"/>
                <w:szCs w:val="20"/>
                <w:lang w:val="en-PH"/>
              </w:rPr>
            </w:pPr>
          </w:p>
        </w:tc>
      </w:tr>
    </w:tbl>
    <w:p w14:paraId="25F2622F" w14:textId="77777777" w:rsidR="00535F87" w:rsidRPr="00173B36" w:rsidRDefault="00535F87" w:rsidP="00355D85"/>
    <w:sectPr w:rsidR="00535F87" w:rsidRPr="00173B36" w:rsidSect="00383A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E7ECB" w14:textId="77777777" w:rsidR="00941CFE" w:rsidRDefault="00941CFE" w:rsidP="00BA3E51">
      <w:r>
        <w:separator/>
      </w:r>
    </w:p>
  </w:endnote>
  <w:endnote w:type="continuationSeparator" w:id="0">
    <w:p w14:paraId="411EF0FC" w14:textId="77777777" w:rsidR="00941CFE" w:rsidRDefault="00941CFE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DFCEF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DB8A1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B038A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FC3DC" w14:textId="77777777" w:rsidR="00941CFE" w:rsidRDefault="00941CFE" w:rsidP="00BA3E51">
      <w:r>
        <w:separator/>
      </w:r>
    </w:p>
  </w:footnote>
  <w:footnote w:type="continuationSeparator" w:id="0">
    <w:p w14:paraId="6B2CC4E0" w14:textId="77777777" w:rsidR="00941CFE" w:rsidRDefault="00941CFE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EEF21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5CF29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3C2E9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DA790C"/>
    <w:multiLevelType w:val="multilevel"/>
    <w:tmpl w:val="22A8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7589E"/>
    <w:multiLevelType w:val="multilevel"/>
    <w:tmpl w:val="DC50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967709">
    <w:abstractNumId w:val="4"/>
  </w:num>
  <w:num w:numId="2" w16cid:durableId="1533415536">
    <w:abstractNumId w:val="3"/>
  </w:num>
  <w:num w:numId="3" w16cid:durableId="208617131">
    <w:abstractNumId w:val="5"/>
  </w:num>
  <w:num w:numId="4" w16cid:durableId="875656339">
    <w:abstractNumId w:val="0"/>
  </w:num>
  <w:num w:numId="5" w16cid:durableId="1579900750">
    <w:abstractNumId w:val="2"/>
  </w:num>
  <w:num w:numId="6" w16cid:durableId="444352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EA2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271CC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135BC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83ADA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3700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97EA2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41CFE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15F2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C155FC"/>
    <w:rsid w:val="00C3705E"/>
    <w:rsid w:val="00C52161"/>
    <w:rsid w:val="00C532FC"/>
    <w:rsid w:val="00C734CD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A2FEC"/>
    <w:rsid w:val="00DB5449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26C28"/>
  <w15:chartTrackingRefBased/>
  <w15:docId w15:val="{76ACF316-2EDA-48E2-ACE7-7515E194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nt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952D7F18E7C4976A27BAB07D67C2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957B8-E9AF-425B-9B1B-773FF6B54299}"/>
      </w:docPartPr>
      <w:docPartBody>
        <w:p w:rsidR="00000000" w:rsidRDefault="00000000">
          <w:pPr>
            <w:pStyle w:val="0952D7F18E7C4976A27BAB07D67C2406"/>
          </w:pPr>
          <w:r w:rsidRPr="00E32D04">
            <w:t>CONTACT</w:t>
          </w:r>
        </w:p>
      </w:docPartBody>
    </w:docPart>
    <w:docPart>
      <w:docPartPr>
        <w:name w:val="8362F5ED063F4BEE88128E9D27480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0390C-E174-4EAA-8533-15F7658D1D34}"/>
      </w:docPartPr>
      <w:docPartBody>
        <w:p w:rsidR="00000000" w:rsidRDefault="00000000">
          <w:pPr>
            <w:pStyle w:val="8362F5ED063F4BEE88128E9D2748087C"/>
          </w:pPr>
          <w:r w:rsidRPr="004A4C22">
            <w:t>Communication</w:t>
          </w:r>
        </w:p>
      </w:docPartBody>
    </w:docPart>
    <w:docPart>
      <w:docPartPr>
        <w:name w:val="7356BF96253C447D98729A502B030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92A48-B636-4473-BDED-F8E675E11822}"/>
      </w:docPartPr>
      <w:docPartBody>
        <w:p w:rsidR="00000000" w:rsidRDefault="00000000">
          <w:pPr>
            <w:pStyle w:val="7356BF96253C447D98729A502B030EC2"/>
          </w:pPr>
          <w:r w:rsidRPr="00D91DAB">
            <w:t>Leadership</w:t>
          </w:r>
        </w:p>
      </w:docPartBody>
    </w:docPart>
    <w:docPart>
      <w:docPartPr>
        <w:name w:val="DA645368938D45C5AE00665A1F6D8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F8688-277D-48C1-8CC3-E74D308E0508}"/>
      </w:docPartPr>
      <w:docPartBody>
        <w:p w:rsidR="00000000" w:rsidRDefault="00000000">
          <w:pPr>
            <w:pStyle w:val="DA645368938D45C5AE00665A1F6D8B8B"/>
          </w:pPr>
          <w:r w:rsidRPr="00353B04">
            <w:t>Education</w:t>
          </w:r>
        </w:p>
      </w:docPartBody>
    </w:docPart>
    <w:docPart>
      <w:docPartPr>
        <w:name w:val="A16DF5E7A85D4CE29D96B74D2415B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51074-6DE8-4CCA-B459-0301F5457E54}"/>
      </w:docPartPr>
      <w:docPartBody>
        <w:p w:rsidR="00000000" w:rsidRDefault="00000000">
          <w:pPr>
            <w:pStyle w:val="A16DF5E7A85D4CE29D96B74D2415B79B"/>
          </w:pPr>
          <w:r w:rsidRPr="000F7D0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B3"/>
    <w:rsid w:val="004178B3"/>
    <w:rsid w:val="00AB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895AB65A8246ADB21E673A4A26ED35">
    <w:name w:val="64895AB65A8246ADB21E673A4A26ED35"/>
  </w:style>
  <w:style w:type="paragraph" w:customStyle="1" w:styleId="5E7564DE6A304A1497EFB78982EC10BC">
    <w:name w:val="5E7564DE6A304A1497EFB78982EC10BC"/>
  </w:style>
  <w:style w:type="paragraph" w:customStyle="1" w:styleId="C0586B74DD424C48947E18B7A42E13E8">
    <w:name w:val="C0586B74DD424C48947E18B7A42E13E8"/>
  </w:style>
  <w:style w:type="paragraph" w:customStyle="1" w:styleId="0952D7F18E7C4976A27BAB07D67C2406">
    <w:name w:val="0952D7F18E7C4976A27BAB07D67C2406"/>
  </w:style>
  <w:style w:type="paragraph" w:customStyle="1" w:styleId="3E7A956DE1E94E46B792E060B5DCD783">
    <w:name w:val="3E7A956DE1E94E46B792E060B5DCD783"/>
  </w:style>
  <w:style w:type="paragraph" w:customStyle="1" w:styleId="7F4708463EE14E80B01A0692D6D6434A">
    <w:name w:val="7F4708463EE14E80B01A0692D6D6434A"/>
  </w:style>
  <w:style w:type="paragraph" w:customStyle="1" w:styleId="22DA6BCC3AD045908D224DB52853856A">
    <w:name w:val="22DA6BCC3AD045908D224DB52853856A"/>
  </w:style>
  <w:style w:type="paragraph" w:customStyle="1" w:styleId="C5FE9CB2DAC04AAD9A2F076AEA7EC9FE">
    <w:name w:val="C5FE9CB2DAC04AAD9A2F076AEA7EC9FE"/>
  </w:style>
  <w:style w:type="paragraph" w:customStyle="1" w:styleId="5619461E7BE14D1DB8B6029E0C0FC6F9">
    <w:name w:val="5619461E7BE14D1DB8B6029E0C0FC6F9"/>
  </w:style>
  <w:style w:type="paragraph" w:customStyle="1" w:styleId="8362F5ED063F4BEE88128E9D2748087C">
    <w:name w:val="8362F5ED063F4BEE88128E9D2748087C"/>
  </w:style>
  <w:style w:type="paragraph" w:customStyle="1" w:styleId="BEEA65877FE04F5C85BAF64795E01AEA">
    <w:name w:val="BEEA65877FE04F5C85BAF64795E01AEA"/>
  </w:style>
  <w:style w:type="paragraph" w:customStyle="1" w:styleId="7356BF96253C447D98729A502B030EC2">
    <w:name w:val="7356BF96253C447D98729A502B030EC2"/>
  </w:style>
  <w:style w:type="paragraph" w:customStyle="1" w:styleId="B181A3746E67444A909DFF10EE2D428A">
    <w:name w:val="B181A3746E67444A909DFF10EE2D428A"/>
  </w:style>
  <w:style w:type="paragraph" w:customStyle="1" w:styleId="DA645368938D45C5AE00665A1F6D8B8B">
    <w:name w:val="DA645368938D45C5AE00665A1F6D8B8B"/>
  </w:style>
  <w:style w:type="paragraph" w:customStyle="1" w:styleId="2E949FFFD4814DD889CC713D7BED5D63">
    <w:name w:val="2E949FFFD4814DD889CC713D7BED5D63"/>
  </w:style>
  <w:style w:type="paragraph" w:customStyle="1" w:styleId="46439BC82C0046B98E7B07CAC919B49F">
    <w:name w:val="46439BC82C0046B98E7B07CAC919B49F"/>
  </w:style>
  <w:style w:type="paragraph" w:customStyle="1" w:styleId="6DBC23AFE9FF43969EF46698A8967D1E">
    <w:name w:val="6DBC23AFE9FF43969EF46698A8967D1E"/>
  </w:style>
  <w:style w:type="paragraph" w:customStyle="1" w:styleId="A16DF5E7A85D4CE29D96B74D2415B79B">
    <w:name w:val="A16DF5E7A85D4CE29D96B74D2415B79B"/>
  </w:style>
  <w:style w:type="paragraph" w:customStyle="1" w:styleId="3AD974AAE061446EB952BEE3671BB013">
    <w:name w:val="3AD974AAE061446EB952BEE3671BB013"/>
  </w:style>
  <w:style w:type="character" w:styleId="Strong">
    <w:name w:val="Strong"/>
    <w:basedOn w:val="DefaultParagraphFont"/>
    <w:uiPriority w:val="22"/>
    <w:qFormat/>
    <w:rPr>
      <w:b/>
      <w:bCs/>
      <w:color w:val="BF8F00" w:themeColor="accent4" w:themeShade="BF"/>
    </w:rPr>
  </w:style>
  <w:style w:type="paragraph" w:customStyle="1" w:styleId="8AB5206E505441F5BCA5ACC66975814F">
    <w:name w:val="8AB5206E505441F5BCA5ACC66975814F"/>
  </w:style>
  <w:style w:type="paragraph" w:customStyle="1" w:styleId="15302055D1774DBA8787E8C06799E18E">
    <w:name w:val="15302055D1774DBA8787E8C06799E18E"/>
  </w:style>
  <w:style w:type="paragraph" w:customStyle="1" w:styleId="D8F0F6D741524B89AE832F740BA0F9D4">
    <w:name w:val="D8F0F6D741524B89AE832F740BA0F9D4"/>
  </w:style>
  <w:style w:type="paragraph" w:customStyle="1" w:styleId="405575ED977E41F3BF1DFB471FD047FA">
    <w:name w:val="405575ED977E41F3BF1DFB471FD047FA"/>
  </w:style>
  <w:style w:type="paragraph" w:customStyle="1" w:styleId="F5E872B978EC4279B37D939E78716281">
    <w:name w:val="F5E872B978EC4279B37D939E78716281"/>
  </w:style>
  <w:style w:type="paragraph" w:customStyle="1" w:styleId="604D4D6BC5AD4F4BB2E7A133C3E44C93">
    <w:name w:val="604D4D6BC5AD4F4BB2E7A133C3E44C93"/>
  </w:style>
  <w:style w:type="paragraph" w:customStyle="1" w:styleId="628F805F28834E9486C30D43F9897D8B">
    <w:name w:val="628F805F28834E9486C30D43F9897D8B"/>
  </w:style>
  <w:style w:type="paragraph" w:customStyle="1" w:styleId="A543BB1AD8414E7C952A242321D657E8">
    <w:name w:val="A543BB1AD8414E7C952A242321D65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6E888-5B4C-4358-A803-7715D2D5FB8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4A46F5-F018-473E-8BF0-E6D92B88FC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0AABA2-6C0C-45F7-A39F-40A9D9B0C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5E60A1-5788-41A9-9632-76181E86550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26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 Ery</dc:creator>
  <cp:keywords/>
  <dc:description/>
  <cp:lastModifiedBy>Arch Ery</cp:lastModifiedBy>
  <cp:revision>4</cp:revision>
  <dcterms:created xsi:type="dcterms:W3CDTF">2025-03-21T08:37:00Z</dcterms:created>
  <dcterms:modified xsi:type="dcterms:W3CDTF">2025-03-21T09:03:00Z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